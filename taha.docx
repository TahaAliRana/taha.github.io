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18"/>
        <w:gridCol w:w="703"/>
        <w:gridCol w:w="6325"/>
      </w:tblGrid>
      <w:tr w:rsidR="00641B89" w14:paraId="10875E85" w14:textId="77777777" w:rsidTr="00FB7A79">
        <w:trPr>
          <w:trHeight w:val="3818"/>
        </w:trPr>
        <w:tc>
          <w:tcPr>
            <w:tcW w:w="3518" w:type="dxa"/>
            <w:vAlign w:val="bottom"/>
          </w:tcPr>
          <w:p w14:paraId="0EC4E201" w14:textId="77777777" w:rsidR="00641B89" w:rsidRDefault="00641B89" w:rsidP="00641B89">
            <w:pPr>
              <w:pStyle w:val="Heading3"/>
            </w:pPr>
            <w:r>
              <w:rPr>
                <w:noProof/>
              </w:rPr>
              <w:drawing>
                <wp:inline distT="0" distB="0" distL="0" distR="0" wp14:anchorId="70838C67" wp14:editId="0D9CA16A">
                  <wp:extent cx="1873250" cy="2178050"/>
                  <wp:effectExtent l="0" t="0" r="0" b="0"/>
                  <wp:docPr id="91111781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1117811" name="Picture 91111781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3350" cy="2189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15D56E" w14:textId="77777777" w:rsidR="00641B89" w:rsidRDefault="00641B89" w:rsidP="00641B89">
            <w:pPr>
              <w:pStyle w:val="Heading3"/>
            </w:pPr>
          </w:p>
          <w:p w14:paraId="5A091CE4" w14:textId="321EF125" w:rsidR="00641B89" w:rsidRDefault="00641B89" w:rsidP="00641B89">
            <w:pPr>
              <w:pStyle w:val="Heading3"/>
            </w:pPr>
            <w:r>
              <w:t>Summary</w:t>
            </w:r>
          </w:p>
          <w:p w14:paraId="2AA647AC" w14:textId="77777777" w:rsidR="00641B89" w:rsidRDefault="00641B89" w:rsidP="00641B89">
            <w:r>
              <w:t>"Dedicated and detail-oriented BSCS student at NCBAE with a strong foundation in computer science. Proficient in C++, MS Office, and SQL. Seeking internship opportunities to apply and enhance technical skills, gain practical experience, and contribute to innovative projects."</w:t>
            </w:r>
          </w:p>
          <w:p w14:paraId="48185A17" w14:textId="77777777" w:rsidR="00641B89" w:rsidRDefault="00641B89" w:rsidP="00641B89"/>
          <w:p w14:paraId="6944FE91" w14:textId="77777777" w:rsidR="00641B89" w:rsidRDefault="00641B89" w:rsidP="00641B89"/>
          <w:sdt>
            <w:sdtPr>
              <w:id w:val="-2100863356"/>
              <w:placeholder>
                <w:docPart w:val="9CB34CD3CA8F441FA8D1D36E0EB5B68B"/>
              </w:placeholder>
              <w:temporary/>
              <w:showingPlcHdr/>
              <w15:appearance w15:val="hidden"/>
            </w:sdtPr>
            <w:sdtContent>
              <w:p w14:paraId="16E6F531" w14:textId="77777777" w:rsidR="00641B89" w:rsidRDefault="00641B89" w:rsidP="00641B89">
                <w:pPr>
                  <w:pStyle w:val="Heading3"/>
                </w:pPr>
                <w:r>
                  <w:t>Contact</w:t>
                </w:r>
              </w:p>
            </w:sdtContent>
          </w:sdt>
          <w:sdt>
            <w:sdtPr>
              <w:id w:val="1386915697"/>
              <w:placeholder>
                <w:docPart w:val="49BF67EEE77B40528C17A221E9576937"/>
              </w:placeholder>
              <w:temporary/>
              <w:showingPlcHdr/>
              <w15:appearance w15:val="hidden"/>
            </w:sdtPr>
            <w:sdtContent>
              <w:p w14:paraId="35591D96" w14:textId="77777777" w:rsidR="00641B89" w:rsidRDefault="00641B89" w:rsidP="00641B89">
                <w:r>
                  <w:t>PHONE:</w:t>
                </w:r>
              </w:p>
            </w:sdtContent>
          </w:sdt>
          <w:p w14:paraId="36D0D397" w14:textId="77777777" w:rsidR="00641B89" w:rsidRDefault="00641B89" w:rsidP="00641B89">
            <w:r>
              <w:t>03206947807</w:t>
            </w:r>
          </w:p>
          <w:p w14:paraId="0452285E" w14:textId="77777777" w:rsidR="00641B89" w:rsidRDefault="00641B89" w:rsidP="00641B89"/>
          <w:sdt>
            <w:sdtPr>
              <w:id w:val="65307097"/>
              <w:placeholder>
                <w:docPart w:val="558E4112E57441AAB1D02990186F7720"/>
              </w:placeholder>
              <w:temporary/>
              <w:showingPlcHdr/>
              <w15:appearance w15:val="hidden"/>
            </w:sdtPr>
            <w:sdtContent>
              <w:p w14:paraId="5EE34FD3" w14:textId="77777777" w:rsidR="00641B89" w:rsidRDefault="00641B89" w:rsidP="00641B89">
                <w:r>
                  <w:t>WEBSITE:</w:t>
                </w:r>
              </w:p>
            </w:sdtContent>
          </w:sdt>
          <w:p w14:paraId="517A3BE6" w14:textId="77777777" w:rsidR="00641B89" w:rsidRDefault="00641B89" w:rsidP="00641B89">
            <w:r>
              <w:t>t</w:t>
            </w:r>
            <w:r w:rsidRPr="004E00B7">
              <w:t>ahaalirana.github.io/taha.github.io/</w:t>
            </w:r>
          </w:p>
          <w:sdt>
            <w:sdtPr>
              <w:id w:val="-959875690"/>
              <w:placeholder>
                <w:docPart w:val="4031FDED51F04EA1A66872955D88803D"/>
              </w:placeholder>
              <w:temporary/>
              <w:showingPlcHdr/>
              <w15:appearance w15:val="hidden"/>
            </w:sdtPr>
            <w:sdtContent>
              <w:p w14:paraId="5958D61F" w14:textId="77777777" w:rsidR="00641B89" w:rsidRDefault="00641B89" w:rsidP="00641B89">
                <w:r>
                  <w:t>EMAIL:</w:t>
                </w:r>
              </w:p>
            </w:sdtContent>
          </w:sdt>
          <w:p w14:paraId="401B4EDC" w14:textId="77777777" w:rsidR="00641B89" w:rsidRDefault="00641B89" w:rsidP="00641B89">
            <w:pPr>
              <w:rPr>
                <w:rStyle w:val="Hyperlink"/>
              </w:rPr>
            </w:pPr>
            <w:r>
              <w:rPr>
                <w:rStyle w:val="Hyperlink"/>
              </w:rPr>
              <w:t>tahaalig497@gmail.com</w:t>
            </w:r>
          </w:p>
          <w:sdt>
            <w:sdtPr>
              <w:id w:val="1666821573"/>
              <w:placeholder>
                <w:docPart w:val="EB2E6F8E4B9D420499280A541F16900F"/>
              </w:placeholder>
              <w:temporary/>
              <w:showingPlcHdr/>
              <w15:appearance w15:val="hidden"/>
            </w:sdtPr>
            <w:sdtContent>
              <w:p w14:paraId="72AD2177" w14:textId="77777777" w:rsidR="00641B89" w:rsidRDefault="00641B89" w:rsidP="00641B89">
                <w:pPr>
                  <w:pStyle w:val="Heading3"/>
                </w:pPr>
                <w:r>
                  <w:t>Hobbies</w:t>
                </w:r>
              </w:p>
            </w:sdtContent>
          </w:sdt>
          <w:p w14:paraId="76E9C05F" w14:textId="77777777" w:rsidR="00641B89" w:rsidRDefault="00641B89" w:rsidP="00641B89">
            <w:r>
              <w:t>Cricket</w:t>
            </w:r>
          </w:p>
          <w:p w14:paraId="0085FD51" w14:textId="77777777" w:rsidR="00641B89" w:rsidRDefault="00641B89" w:rsidP="00641B89">
            <w:r>
              <w:t>Gym</w:t>
            </w:r>
          </w:p>
          <w:p w14:paraId="465E9FE0" w14:textId="77777777" w:rsidR="00641B89" w:rsidRDefault="00641B89" w:rsidP="00641B89">
            <w:r>
              <w:t>Movies</w:t>
            </w:r>
          </w:p>
          <w:p w14:paraId="0E5DF042" w14:textId="43DE6893" w:rsidR="00641B89" w:rsidRDefault="00641B89" w:rsidP="00641B89">
            <w:r>
              <w:t>Programming</w:t>
            </w:r>
          </w:p>
        </w:tc>
        <w:tc>
          <w:tcPr>
            <w:tcW w:w="703" w:type="dxa"/>
          </w:tcPr>
          <w:p w14:paraId="44D6BE29" w14:textId="77777777" w:rsidR="00641B89" w:rsidRDefault="00641B89" w:rsidP="00641B89">
            <w:pPr>
              <w:tabs>
                <w:tab w:val="left" w:pos="990"/>
              </w:tabs>
            </w:pPr>
          </w:p>
        </w:tc>
        <w:tc>
          <w:tcPr>
            <w:tcW w:w="6325" w:type="dxa"/>
          </w:tcPr>
          <w:p w14:paraId="2F4D6B46" w14:textId="77777777" w:rsidR="00641B89" w:rsidRDefault="00641B89" w:rsidP="00641B89">
            <w:pPr>
              <w:pStyle w:val="Heading2"/>
            </w:pPr>
          </w:p>
          <w:p w14:paraId="51DF2DE3" w14:textId="0A656912" w:rsidR="00641B89" w:rsidRPr="00641B89" w:rsidRDefault="00641B89" w:rsidP="00641B89">
            <w:pPr>
              <w:pStyle w:val="Heading1"/>
              <w:ind w:left="1440" w:hanging="1440"/>
              <w:rPr>
                <w:sz w:val="72"/>
                <w:szCs w:val="72"/>
              </w:rPr>
            </w:pPr>
            <w:r w:rsidRPr="00641B89">
              <w:rPr>
                <w:sz w:val="72"/>
                <w:szCs w:val="72"/>
              </w:rPr>
              <w:t>TA</w:t>
            </w:r>
            <w:r>
              <w:rPr>
                <w:sz w:val="72"/>
                <w:szCs w:val="72"/>
              </w:rPr>
              <w:t>H</w:t>
            </w:r>
            <w:r w:rsidRPr="00641B89">
              <w:rPr>
                <w:sz w:val="72"/>
                <w:szCs w:val="72"/>
              </w:rPr>
              <w:t>A ALI RANA</w:t>
            </w:r>
          </w:p>
          <w:p w14:paraId="28C700B8" w14:textId="0E4A4253" w:rsidR="00641B89" w:rsidRDefault="00641B89" w:rsidP="00641B89">
            <w:pPr>
              <w:pStyle w:val="Heading2"/>
            </w:pPr>
            <w:sdt>
              <w:sdtPr>
                <w:id w:val="1098455224"/>
                <w:placeholder>
                  <w:docPart w:val="3AAEDAA650164718B9B63C46A261FBA5"/>
                </w:placeholder>
                <w:temporary/>
                <w:showingPlcHdr/>
                <w15:appearance w15:val="hidden"/>
              </w:sdtPr>
              <w:sdtContent>
                <w:r>
                  <w:t>EDUCATION</w:t>
                </w:r>
              </w:sdtContent>
            </w:sdt>
          </w:p>
          <w:p w14:paraId="75736DF4" w14:textId="77777777" w:rsidR="00641B89" w:rsidRDefault="00641B89" w:rsidP="00641B89">
            <w:pPr>
              <w:pStyle w:val="Heading4"/>
            </w:pPr>
            <w:r>
              <w:t xml:space="preserve">Govt. </w:t>
            </w:r>
            <w:proofErr w:type="spellStart"/>
            <w:r>
              <w:t>Chamra</w:t>
            </w:r>
            <w:proofErr w:type="spellEnd"/>
            <w:r>
              <w:t xml:space="preserve"> Mandi High School Lahore</w:t>
            </w:r>
          </w:p>
          <w:p w14:paraId="684E250C" w14:textId="77777777" w:rsidR="00641B89" w:rsidRDefault="00641B89" w:rsidP="00641B89">
            <w:pPr>
              <w:pStyle w:val="Date"/>
            </w:pPr>
            <w:r>
              <w:t>2020 - 2022</w:t>
            </w:r>
          </w:p>
          <w:p w14:paraId="18F01D7F" w14:textId="77777777" w:rsidR="00641B89" w:rsidRDefault="00641B89" w:rsidP="00641B89">
            <w:proofErr w:type="gramStart"/>
            <w:r>
              <w:t>Matriculation  A</w:t>
            </w:r>
            <w:proofErr w:type="gramEnd"/>
            <w:r>
              <w:t>+</w:t>
            </w:r>
          </w:p>
          <w:p w14:paraId="4EA84656" w14:textId="77777777" w:rsidR="00641B89" w:rsidRDefault="00641B89" w:rsidP="00641B89"/>
          <w:p w14:paraId="289F29BC" w14:textId="77777777" w:rsidR="00641B89" w:rsidRDefault="00641B89" w:rsidP="00641B89">
            <w:pPr>
              <w:pStyle w:val="Heading4"/>
            </w:pPr>
            <w:r>
              <w:t xml:space="preserve">Govt. Islamia College </w:t>
            </w:r>
            <w:proofErr w:type="spellStart"/>
            <w:r>
              <w:t>Civilines</w:t>
            </w:r>
            <w:proofErr w:type="spellEnd"/>
            <w:r>
              <w:t xml:space="preserve"> Lahore</w:t>
            </w:r>
          </w:p>
          <w:p w14:paraId="7D10D8A0" w14:textId="77777777" w:rsidR="00641B89" w:rsidRDefault="00641B89" w:rsidP="00641B89">
            <w:pPr>
              <w:pStyle w:val="Date"/>
            </w:pPr>
            <w:r>
              <w:t>2022 - 2024</w:t>
            </w:r>
          </w:p>
          <w:p w14:paraId="0A536F55" w14:textId="77777777" w:rsidR="00641B89" w:rsidRDefault="00641B89" w:rsidP="00641B89">
            <w:proofErr w:type="spellStart"/>
            <w:r>
              <w:t>FSc</w:t>
            </w:r>
            <w:proofErr w:type="spellEnd"/>
            <w:r>
              <w:t>. Pre Medical    A</w:t>
            </w:r>
          </w:p>
          <w:p w14:paraId="3DE2D770" w14:textId="77777777" w:rsidR="00641B89" w:rsidRDefault="00641B89" w:rsidP="00641B89"/>
          <w:p w14:paraId="426FA912" w14:textId="77777777" w:rsidR="00641B89" w:rsidRDefault="00641B89" w:rsidP="00641B89">
            <w:pPr>
              <w:rPr>
                <w:b/>
                <w:bCs/>
              </w:rPr>
            </w:pPr>
            <w:r>
              <w:rPr>
                <w:b/>
                <w:bCs/>
              </w:rPr>
              <w:t>National college of business administration and commerce</w:t>
            </w:r>
          </w:p>
          <w:p w14:paraId="50B5F905" w14:textId="77777777" w:rsidR="00641B89" w:rsidRDefault="00641B89" w:rsidP="00641B89">
            <w:pPr>
              <w:rPr>
                <w:b/>
                <w:bCs/>
              </w:rPr>
            </w:pPr>
            <w:r>
              <w:rPr>
                <w:b/>
                <w:bCs/>
              </w:rPr>
              <w:t>2024-2028</w:t>
            </w:r>
          </w:p>
          <w:p w14:paraId="701F1AB7" w14:textId="77777777" w:rsidR="00641B89" w:rsidRDefault="00641B89" w:rsidP="00641B89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BSCS(</w:t>
            </w:r>
            <w:proofErr w:type="gramEnd"/>
            <w:r>
              <w:rPr>
                <w:b/>
                <w:bCs/>
              </w:rPr>
              <w:t>currently studying) 2 semester</w:t>
            </w:r>
          </w:p>
          <w:p w14:paraId="7450DFE1" w14:textId="77777777" w:rsidR="00641B89" w:rsidRDefault="00641B89" w:rsidP="00641B89">
            <w:pPr>
              <w:rPr>
                <w:b/>
                <w:bCs/>
              </w:rPr>
            </w:pPr>
          </w:p>
          <w:p w14:paraId="5DA9AF40" w14:textId="77777777" w:rsidR="00641B89" w:rsidRDefault="00641B89" w:rsidP="00641B89">
            <w:pPr>
              <w:pStyle w:val="Heading2"/>
            </w:pPr>
            <w:r>
              <w:t>Languages</w:t>
            </w:r>
          </w:p>
          <w:p w14:paraId="51B51579" w14:textId="77777777" w:rsidR="00641B89" w:rsidRDefault="00641B89" w:rsidP="00641B89">
            <w:pPr>
              <w:pStyle w:val="Heading4"/>
            </w:pPr>
            <w:r>
              <w:t xml:space="preserve">  </w:t>
            </w:r>
          </w:p>
          <w:p w14:paraId="2B059A06" w14:textId="77777777" w:rsidR="00641B89" w:rsidRDefault="00641B89" w:rsidP="00641B89">
            <w:pPr>
              <w:pStyle w:val="Heading4"/>
            </w:pPr>
            <w:r>
              <w:t xml:space="preserve"> English</w:t>
            </w:r>
          </w:p>
          <w:p w14:paraId="10F2B492" w14:textId="77777777" w:rsidR="00641B89" w:rsidRDefault="00641B89" w:rsidP="00641B89">
            <w:r>
              <w:t xml:space="preserve">  Urdu</w:t>
            </w:r>
          </w:p>
          <w:p w14:paraId="4A05F717" w14:textId="77777777" w:rsidR="00641B89" w:rsidRDefault="00641B89" w:rsidP="00641B89">
            <w:r>
              <w:t xml:space="preserve">  Punjabi</w:t>
            </w:r>
          </w:p>
          <w:p w14:paraId="61E51415" w14:textId="77777777" w:rsidR="00641B89" w:rsidRDefault="00641B89" w:rsidP="00641B89"/>
          <w:sdt>
            <w:sdtPr>
              <w:id w:val="-1938978759"/>
              <w:placeholder>
                <w:docPart w:val="09F65EE87B2E43B5AEE4A9AFBE749D67"/>
              </w:placeholder>
              <w:temporary/>
              <w:showingPlcHdr/>
              <w15:appearance w15:val="hidden"/>
            </w:sdtPr>
            <w:sdtContent>
              <w:p w14:paraId="2C404498" w14:textId="77777777" w:rsidR="00641B89" w:rsidRDefault="00641B89" w:rsidP="00641B89">
                <w:pPr>
                  <w:pStyle w:val="Heading2"/>
                </w:pPr>
                <w:r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38944254" w14:textId="77777777" w:rsidR="00641B89" w:rsidRDefault="00641B89" w:rsidP="00641B89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Ms</w:t>
            </w:r>
            <w:proofErr w:type="spellEnd"/>
            <w:r>
              <w:rPr>
                <w:color w:val="000000" w:themeColor="text1"/>
              </w:rPr>
              <w:t xml:space="preserve"> office</w:t>
            </w:r>
          </w:p>
          <w:p w14:paraId="2AC15274" w14:textId="77777777" w:rsidR="00641B89" w:rsidRDefault="00641B89" w:rsidP="00641B8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C++</w:t>
            </w:r>
          </w:p>
          <w:p w14:paraId="5584FFFC" w14:textId="77777777" w:rsidR="00641B89" w:rsidRDefault="00641B89" w:rsidP="00641B8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SQL</w:t>
            </w:r>
          </w:p>
          <w:p w14:paraId="6A5D4A33" w14:textId="77777777" w:rsidR="00641B89" w:rsidRDefault="00641B89" w:rsidP="00641B89">
            <w:pPr>
              <w:rPr>
                <w:color w:val="000000" w:themeColor="text1"/>
              </w:rPr>
            </w:pPr>
          </w:p>
          <w:p w14:paraId="17F476B3" w14:textId="77777777" w:rsidR="00641B89" w:rsidRPr="004731BA" w:rsidRDefault="00641B89" w:rsidP="00641B89">
            <w:pPr>
              <w:rPr>
                <w:b/>
                <w:bCs/>
                <w:color w:val="000000" w:themeColor="text1"/>
                <w:sz w:val="22"/>
              </w:rPr>
            </w:pPr>
            <w:r w:rsidRPr="004731BA">
              <w:rPr>
                <w:b/>
                <w:bCs/>
                <w:color w:val="000000" w:themeColor="text1"/>
                <w:sz w:val="22"/>
              </w:rPr>
              <w:t xml:space="preserve">Honors and rewards                                                                 </w:t>
            </w:r>
          </w:p>
          <w:p w14:paraId="187A6149" w14:textId="77777777" w:rsidR="00641B89" w:rsidRDefault="00641B89" w:rsidP="00641B89">
            <w:pPr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2C178B1" wp14:editId="533FE196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22225</wp:posOffset>
                      </wp:positionV>
                      <wp:extent cx="3905250" cy="6350"/>
                      <wp:effectExtent l="0" t="0" r="19050" b="31750"/>
                      <wp:wrapNone/>
                      <wp:docPr id="1289546967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05250" cy="63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9B6BF9" id="Straight Connector 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1.75pt" to="308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" strokecolor="#548ab7 [2404]" strokeweight=".5pt">
                      <v:stroke joinstyle="miter"/>
                    </v:line>
                  </w:pict>
                </mc:Fallback>
              </mc:AlternateContent>
            </w:r>
          </w:p>
          <w:p w14:paraId="29F2E019" w14:textId="77777777" w:rsidR="00641B89" w:rsidRDefault="00641B89" w:rsidP="00641B8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3D animation with realistic rendering</w:t>
            </w:r>
          </w:p>
          <w:p w14:paraId="658BE9DC" w14:textId="77777777" w:rsidR="00641B89" w:rsidRDefault="00641B89" w:rsidP="00641B8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(NAVTTC CERTIFICATE)</w:t>
            </w:r>
          </w:p>
          <w:p w14:paraId="43978167" w14:textId="77777777" w:rsidR="00641B89" w:rsidRDefault="00641B89" w:rsidP="00641B8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FLUTTER APP DEVELOPMENT</w:t>
            </w:r>
          </w:p>
          <w:p w14:paraId="264C1626" w14:textId="77777777" w:rsidR="00641B89" w:rsidRDefault="00641B89" w:rsidP="00641B8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(AL-KHIDMAT BANOQABIL CERTIFICATE)</w:t>
            </w:r>
          </w:p>
          <w:p w14:paraId="4FFA7F74" w14:textId="77777777" w:rsidR="00641B89" w:rsidRDefault="00641B89" w:rsidP="00641B8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Social media marketing </w:t>
            </w:r>
          </w:p>
          <w:p w14:paraId="57F86233" w14:textId="77777777" w:rsidR="00641B89" w:rsidRDefault="00641B89" w:rsidP="00641B8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(certificate from Hp life)</w:t>
            </w:r>
          </w:p>
          <w:p w14:paraId="6EDC2F4B" w14:textId="77777777" w:rsidR="00641B89" w:rsidRDefault="00641B89" w:rsidP="00641B8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Cybersecurity awareness</w:t>
            </w:r>
          </w:p>
          <w:p w14:paraId="100F3840" w14:textId="77777777" w:rsidR="00641B89" w:rsidRDefault="00641B89" w:rsidP="00641B8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(certificate from Hp life)</w:t>
            </w:r>
          </w:p>
          <w:p w14:paraId="32EDA739" w14:textId="77777777" w:rsidR="00641B89" w:rsidRDefault="00641B89" w:rsidP="00641B89">
            <w:pPr>
              <w:rPr>
                <w:color w:val="000000" w:themeColor="text1"/>
              </w:rPr>
            </w:pPr>
          </w:p>
          <w:p w14:paraId="6235037B" w14:textId="77777777" w:rsidR="00641B89" w:rsidRDefault="00641B89" w:rsidP="00641B89">
            <w:pPr>
              <w:rPr>
                <w:b/>
                <w:bCs/>
                <w:color w:val="000000" w:themeColor="text1"/>
                <w:sz w:val="22"/>
              </w:rPr>
            </w:pPr>
            <w:r w:rsidRPr="004731BA">
              <w:rPr>
                <w:b/>
                <w:bCs/>
                <w:color w:val="000000" w:themeColor="text1"/>
                <w:sz w:val="22"/>
              </w:rPr>
              <w:t xml:space="preserve">EXPIERIENCE </w:t>
            </w:r>
          </w:p>
          <w:p w14:paraId="26D3745B" w14:textId="77777777" w:rsidR="00641B89" w:rsidRDefault="00641B89" w:rsidP="00641B89">
            <w:pPr>
              <w:rPr>
                <w:b/>
                <w:bCs/>
                <w:color w:val="000000" w:themeColor="text1"/>
                <w:sz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4BE15AE" wp14:editId="1B528B0E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24765</wp:posOffset>
                      </wp:positionV>
                      <wp:extent cx="3968750" cy="0"/>
                      <wp:effectExtent l="0" t="0" r="0" b="0"/>
                      <wp:wrapNone/>
                      <wp:docPr id="1508821674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7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8DEAAE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1.95pt" to="312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" strokecolor="#94b6d2 [3204]" strokeweight=".5pt">
                      <v:stroke joinstyle="miter"/>
                    </v:line>
                  </w:pict>
                </mc:Fallback>
              </mc:AlternateContent>
            </w:r>
            <w:r w:rsidRPr="004731BA">
              <w:rPr>
                <w:b/>
                <w:bCs/>
                <w:color w:val="000000" w:themeColor="text1"/>
                <w:sz w:val="22"/>
              </w:rPr>
              <w:t xml:space="preserve">                                                                            </w:t>
            </w:r>
          </w:p>
          <w:p w14:paraId="35D6E7CC" w14:textId="19238567" w:rsidR="00641B89" w:rsidRPr="00641B89" w:rsidRDefault="00641B89" w:rsidP="00641B89">
            <w:r>
              <w:rPr>
                <w:color w:val="000000" w:themeColor="text1"/>
                <w:szCs w:val="18"/>
              </w:rPr>
              <w:t xml:space="preserve">   Fresher</w:t>
            </w:r>
          </w:p>
        </w:tc>
      </w:tr>
    </w:tbl>
    <w:p w14:paraId="7839E157" w14:textId="77777777" w:rsidR="009C5B43" w:rsidRDefault="009C5B43">
      <w:pPr>
        <w:tabs>
          <w:tab w:val="left" w:pos="990"/>
        </w:tabs>
      </w:pPr>
    </w:p>
    <w:sectPr w:rsidR="009C5B43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108409" w14:textId="77777777" w:rsidR="00C9145B" w:rsidRDefault="00C9145B">
      <w:r>
        <w:separator/>
      </w:r>
    </w:p>
  </w:endnote>
  <w:endnote w:type="continuationSeparator" w:id="0">
    <w:p w14:paraId="70B4CF9A" w14:textId="77777777" w:rsidR="00C9145B" w:rsidRDefault="00C91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メイリオ">
    <w:altName w:val="SimSu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3DC958" w14:textId="77777777" w:rsidR="00C9145B" w:rsidRDefault="00C9145B">
      <w:r>
        <w:separator/>
      </w:r>
    </w:p>
  </w:footnote>
  <w:footnote w:type="continuationSeparator" w:id="0">
    <w:p w14:paraId="57CB7BD1" w14:textId="77777777" w:rsidR="00C9145B" w:rsidRDefault="00C914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9C3F52" w14:textId="77777777" w:rsidR="009C5B43" w:rsidRDefault="00000000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E8B1F6E" wp14:editId="2A41852C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590" cy="9628505"/>
          <wp:effectExtent l="0" t="0" r="0" b="0"/>
          <wp:wrapNone/>
          <wp:docPr id="3" name="Graphic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phic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removePersonalInformation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723"/>
    <w:rsid w:val="00036450"/>
    <w:rsid w:val="000814C8"/>
    <w:rsid w:val="00094499"/>
    <w:rsid w:val="000A515E"/>
    <w:rsid w:val="000C45FF"/>
    <w:rsid w:val="000E3FD1"/>
    <w:rsid w:val="00112054"/>
    <w:rsid w:val="001317D8"/>
    <w:rsid w:val="001525E1"/>
    <w:rsid w:val="00180329"/>
    <w:rsid w:val="0019001F"/>
    <w:rsid w:val="00195BE6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731BA"/>
    <w:rsid w:val="004813B3"/>
    <w:rsid w:val="00496591"/>
    <w:rsid w:val="004C63E4"/>
    <w:rsid w:val="004D3011"/>
    <w:rsid w:val="004E00B7"/>
    <w:rsid w:val="005262AC"/>
    <w:rsid w:val="005E39D5"/>
    <w:rsid w:val="00600670"/>
    <w:rsid w:val="0062123A"/>
    <w:rsid w:val="00641B89"/>
    <w:rsid w:val="00646E75"/>
    <w:rsid w:val="006771D0"/>
    <w:rsid w:val="00715FCB"/>
    <w:rsid w:val="00743101"/>
    <w:rsid w:val="00764C9F"/>
    <w:rsid w:val="007775E1"/>
    <w:rsid w:val="007867A0"/>
    <w:rsid w:val="007927F5"/>
    <w:rsid w:val="00802CA0"/>
    <w:rsid w:val="00886723"/>
    <w:rsid w:val="009260CD"/>
    <w:rsid w:val="00940A66"/>
    <w:rsid w:val="00952C25"/>
    <w:rsid w:val="009C5B43"/>
    <w:rsid w:val="00A2118D"/>
    <w:rsid w:val="00AD0A50"/>
    <w:rsid w:val="00AD76E2"/>
    <w:rsid w:val="00AE0CE2"/>
    <w:rsid w:val="00AF274D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145B"/>
    <w:rsid w:val="00C9578B"/>
    <w:rsid w:val="00CB0055"/>
    <w:rsid w:val="00CF4CF2"/>
    <w:rsid w:val="00D2522B"/>
    <w:rsid w:val="00D422DE"/>
    <w:rsid w:val="00D5459D"/>
    <w:rsid w:val="00DA1F4D"/>
    <w:rsid w:val="00DD172A"/>
    <w:rsid w:val="00E25A26"/>
    <w:rsid w:val="00E4381A"/>
    <w:rsid w:val="00E55D74"/>
    <w:rsid w:val="00ED64F4"/>
    <w:rsid w:val="00F60274"/>
    <w:rsid w:val="00F77FB9"/>
    <w:rsid w:val="00FB068F"/>
    <w:rsid w:val="557A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7077F7B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semiHidden="1" w:uiPriority="22" w:qFormat="1"/>
    <w:lsdException w:name="Emphasis" w:semiHidden="1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18"/>
      <w:szCs w:val="22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</w:style>
  <w:style w:type="character" w:styleId="Emphasis">
    <w:name w:val="Emphasis"/>
    <w:basedOn w:val="DefaultParagraphFont"/>
    <w:uiPriority w:val="11"/>
    <w:semiHidden/>
    <w:qFormat/>
    <w:rPr>
      <w:i/>
      <w:iCs/>
    </w:rPr>
  </w:style>
  <w:style w:type="paragraph" w:styleId="Footer">
    <w:name w:val="footer"/>
    <w:basedOn w:val="Normal"/>
    <w:link w:val="FooterChar"/>
    <w:uiPriority w:val="99"/>
    <w:semiHidden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rPr>
      <w:color w:val="B85A22" w:themeColor="accent2" w:themeShade="B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000000" w:themeColor="text1"/>
      <w:spacing w:val="19"/>
      <w:w w:val="86"/>
      <w:sz w:val="32"/>
      <w:szCs w:val="28"/>
      <w:fitText w:val="2160" w:id="1744560130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Pr>
      <w:caps/>
      <w:color w:val="000000" w:themeColor="text1"/>
      <w:sz w:val="96"/>
      <w:szCs w:val="7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character" w:customStyle="1" w:styleId="TitleChar">
    <w:name w:val="Title Char"/>
    <w:basedOn w:val="DefaultParagraphFont"/>
    <w:link w:val="Title"/>
    <w:uiPriority w:val="10"/>
    <w:rPr>
      <w:caps/>
      <w:color w:val="000000" w:themeColor="text1"/>
      <w:sz w:val="96"/>
      <w:szCs w:val="7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Pr>
      <w:sz w:val="1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ha%20ali\AppData\Local\Microsoft\Office\16.0\DTS\en-US%7bAFF5395E-4100-4A1A-8EEE-FDBF31E1A909%7d\%7b0DD90CF4-2542-4895-93BF-BCEFBF7E55D2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AAEDAA650164718B9B63C46A261FB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C9D77-81BB-4FB4-A3A1-80F23F3EAB12}"/>
      </w:docPartPr>
      <w:docPartBody>
        <w:p w:rsidR="00000000" w:rsidRDefault="0002552C" w:rsidP="0002552C">
          <w:pPr>
            <w:pStyle w:val="3AAEDAA650164718B9B63C46A261FBA5"/>
          </w:pPr>
          <w:r>
            <w:t>EDUCATION</w:t>
          </w:r>
        </w:p>
      </w:docPartBody>
    </w:docPart>
    <w:docPart>
      <w:docPartPr>
        <w:name w:val="09F65EE87B2E43B5AEE4A9AFBE749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400B62-BC17-4ED8-8D5E-1131A7686611}"/>
      </w:docPartPr>
      <w:docPartBody>
        <w:p w:rsidR="00000000" w:rsidRDefault="0002552C" w:rsidP="0002552C">
          <w:pPr>
            <w:pStyle w:val="09F65EE87B2E43B5AEE4A9AFBE749D67"/>
          </w:pPr>
          <w:r>
            <w:rPr>
              <w:rStyle w:val="Heading2Char"/>
            </w:rPr>
            <w:t>SKILLS</w:t>
          </w:r>
        </w:p>
      </w:docPartBody>
    </w:docPart>
    <w:docPart>
      <w:docPartPr>
        <w:name w:val="9CB34CD3CA8F441FA8D1D36E0EB5B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217FF-495D-4215-BFCE-28E05F3E1D2D}"/>
      </w:docPartPr>
      <w:docPartBody>
        <w:p w:rsidR="00000000" w:rsidRDefault="0002552C" w:rsidP="0002552C">
          <w:pPr>
            <w:pStyle w:val="9CB34CD3CA8F441FA8D1D36E0EB5B68B"/>
          </w:pPr>
          <w:r>
            <w:t>Contact</w:t>
          </w:r>
        </w:p>
      </w:docPartBody>
    </w:docPart>
    <w:docPart>
      <w:docPartPr>
        <w:name w:val="49BF67EEE77B40528C17A221E95769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DD160-BE85-40AA-8C36-E4A7DF1D5530}"/>
      </w:docPartPr>
      <w:docPartBody>
        <w:p w:rsidR="00000000" w:rsidRDefault="0002552C" w:rsidP="0002552C">
          <w:pPr>
            <w:pStyle w:val="49BF67EEE77B40528C17A221E9576937"/>
          </w:pPr>
          <w:r>
            <w:t>PHONE:</w:t>
          </w:r>
        </w:p>
      </w:docPartBody>
    </w:docPart>
    <w:docPart>
      <w:docPartPr>
        <w:name w:val="558E4112E57441AAB1D02990186F7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52EDE6-9D1A-45E8-A0FD-10EE98376D22}"/>
      </w:docPartPr>
      <w:docPartBody>
        <w:p w:rsidR="00000000" w:rsidRDefault="0002552C" w:rsidP="0002552C">
          <w:pPr>
            <w:pStyle w:val="558E4112E57441AAB1D02990186F7720"/>
          </w:pPr>
          <w:r>
            <w:t>WEBSITE:</w:t>
          </w:r>
        </w:p>
      </w:docPartBody>
    </w:docPart>
    <w:docPart>
      <w:docPartPr>
        <w:name w:val="4031FDED51F04EA1A66872955D8880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D4E8B8-C635-408A-AADB-4DA41EE8B3B3}"/>
      </w:docPartPr>
      <w:docPartBody>
        <w:p w:rsidR="00000000" w:rsidRDefault="0002552C" w:rsidP="0002552C">
          <w:pPr>
            <w:pStyle w:val="4031FDED51F04EA1A66872955D88803D"/>
          </w:pPr>
          <w:r>
            <w:t>EMAIL:</w:t>
          </w:r>
        </w:p>
      </w:docPartBody>
    </w:docPart>
    <w:docPart>
      <w:docPartPr>
        <w:name w:val="EB2E6F8E4B9D420499280A541F1690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624317-ED5D-409F-993E-5C9197CC4BB9}"/>
      </w:docPartPr>
      <w:docPartBody>
        <w:p w:rsidR="00000000" w:rsidRDefault="0002552C" w:rsidP="0002552C">
          <w:pPr>
            <w:pStyle w:val="EB2E6F8E4B9D420499280A541F16900F"/>
          </w:pPr>
          <w:r>
            <w:t>Hobbies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623EF" w:rsidRDefault="00D623EF">
      <w:pPr>
        <w:spacing w:line="240" w:lineRule="auto"/>
      </w:pPr>
      <w:r>
        <w:separator/>
      </w:r>
    </w:p>
  </w:endnote>
  <w:endnote w:type="continuationSeparator" w:id="0">
    <w:p w:rsidR="00D623EF" w:rsidRDefault="00D623EF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メイリオ">
    <w:altName w:val="SimSu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623EF" w:rsidRDefault="00D623EF">
      <w:pPr>
        <w:spacing w:after="0"/>
      </w:pPr>
      <w:r>
        <w:separator/>
      </w:r>
    </w:p>
  </w:footnote>
  <w:footnote w:type="continuationSeparator" w:id="0">
    <w:p w:rsidR="00D623EF" w:rsidRDefault="00D623EF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516"/>
    <w:rsid w:val="0002552C"/>
    <w:rsid w:val="000814C8"/>
    <w:rsid w:val="000A515E"/>
    <w:rsid w:val="00440516"/>
    <w:rsid w:val="00D6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nhideWhenUsed="1"/>
    <w:lsdException w:name="heading 2" w:uiPriority="9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qFormat/>
    <w:rsid w:val="0002552C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 w:val="22"/>
      <w:szCs w:val="26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84365548D640629D7DF4AEE1E334BF">
    <w:name w:val="5A84365548D640629D7DF4AEE1E334BF"/>
    <w:rsid w:val="0002552C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2619427D383644CCBF25809C8C60DE97">
    <w:name w:val="2619427D383644CCBF25809C8C60DE97"/>
    <w:rsid w:val="0002552C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39600C5BF8784092A281E6FBB02BF629">
    <w:name w:val="39600C5BF8784092A281E6FBB02BF629"/>
    <w:rsid w:val="0002552C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EE4888C875A4402689C428497676EA36">
    <w:name w:val="EE4888C875A4402689C428497676EA36"/>
    <w:rsid w:val="0002552C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8BFBF4F0313A41D4A900C0663CEDBAE5">
    <w:name w:val="8BFBF4F0313A41D4A900C0663CEDBAE5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BD6D5067E46A4C118389BD6C2DCCB1BD">
    <w:name w:val="BD6D5067E46A4C118389BD6C2DCCB1BD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891D365BD0BE4BE88AF3C1DFC88BB504">
    <w:name w:val="891D365BD0BE4BE88AF3C1DFC88BB504"/>
    <w:rsid w:val="0002552C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D10DCBCABAAD49C3B679C95545E492F6">
    <w:name w:val="D10DCBCABAAD49C3B679C95545E492F6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531C93EF7FEA48EEB2A8DECCB0F7D0BC">
    <w:name w:val="531C93EF7FEA48EEB2A8DECCB0F7D0BC"/>
    <w:rsid w:val="0002552C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EFD124C976B4442EA270697E8217B0FD">
    <w:name w:val="EFD124C976B4442EA270697E8217B0FD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A134AC3970A54F91A150BF3B97D98FA7">
    <w:name w:val="A134AC3970A54F91A150BF3B97D98FA7"/>
    <w:rsid w:val="0002552C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B544D7DA868A482A88BACD9BF6AA8CD2">
    <w:name w:val="B544D7DA868A482A88BACD9BF6AA8CD2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04A6EA60FEED42358B9581ADC3692FF7">
    <w:name w:val="04A6EA60FEED42358B9581ADC3692FF7"/>
    <w:rsid w:val="0002552C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F930732A64C04E1484811B5E2DAADF54">
    <w:name w:val="F930732A64C04E1484811B5E2DAADF54"/>
    <w:rsid w:val="0002552C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5F6ED519545347BF83B3CD01377A571D">
    <w:name w:val="5F6ED519545347BF83B3CD01377A571D"/>
    <w:rsid w:val="0002552C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8AE8E9E79C4B4D17A242682F2FD0FB81">
    <w:name w:val="8AE8E9E79C4B4D17A242682F2FD0FB81"/>
    <w:rsid w:val="0002552C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8142C9A08E7E4B40BBC668288AC6F654">
    <w:name w:val="8142C9A08E7E4B40BBC668288AC6F654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E66415DDD002479B856320E144A4AB65">
    <w:name w:val="E66415DDD002479B856320E144A4AB65"/>
    <w:rsid w:val="0002552C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A0D0840034B64929BD13FEA37B8895B9">
    <w:name w:val="A0D0840034B64929BD13FEA37B8895B9"/>
    <w:rsid w:val="0002552C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FE15681C38124F03B35439676BA400BF">
    <w:name w:val="FE15681C38124F03B35439676BA400BF"/>
    <w:rsid w:val="0002552C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146C597FEF794F0A8B73DF73F826CA34">
    <w:name w:val="146C597FEF794F0A8B73DF73F826CA34"/>
    <w:rsid w:val="0002552C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F03F274024764598B3FC90609D208CB0">
    <w:name w:val="F03F274024764598B3FC90609D208CB0"/>
    <w:rsid w:val="0002552C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B806C72574CC456E8A2A1C7282334619">
    <w:name w:val="B806C72574CC456E8A2A1C7282334619"/>
    <w:rsid w:val="0002552C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41443F5D5DF74DF3935D43B8BAB71784">
    <w:name w:val="41443F5D5DF74DF3935D43B8BAB71784"/>
    <w:rsid w:val="0002552C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327A17A5E8E940FA856D3A139B432183">
    <w:name w:val="327A17A5E8E940FA856D3A139B432183"/>
    <w:rsid w:val="0002552C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089F5932B2FF4002AC61872466935BAD">
    <w:name w:val="089F5932B2FF4002AC61872466935BAD"/>
    <w:rsid w:val="0002552C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4B2D5D609DCF45EA83546AA4C0AF5A36">
    <w:name w:val="4B2D5D609DCF45EA83546AA4C0AF5A36"/>
    <w:rsid w:val="0002552C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F9D2873380124A278BA4DA108CF1E1C8">
    <w:name w:val="F9D2873380124A278BA4DA108CF1E1C8"/>
    <w:rsid w:val="0002552C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C9EFC0AABA09431DA20CFEC1CC6B9393">
    <w:name w:val="C9EFC0AABA09431DA20CFEC1CC6B9393"/>
    <w:rsid w:val="0002552C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C55336B9C7D54CD0B1C2B2ED1342BC3F">
    <w:name w:val="C55336B9C7D54CD0B1C2B2ED1342BC3F"/>
    <w:rsid w:val="0002552C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1D326F34AEBC404E80DA097CE9EED294">
    <w:name w:val="1D326F34AEBC404E80DA097CE9EED294"/>
    <w:rsid w:val="0002552C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2724AB0A902D41B2973FBA6F89EF28C3">
    <w:name w:val="2724AB0A902D41B2973FBA6F89EF28C3"/>
    <w:rsid w:val="0002552C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091FEC41FF884E8D9DF2466E6CEA20CA">
    <w:name w:val="091FEC41FF884E8D9DF2466E6CEA20CA"/>
    <w:rsid w:val="0002552C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B065EB9A6E324E1A8601C9DE53D0A0A5">
    <w:name w:val="B065EB9A6E324E1A8601C9DE53D0A0A5"/>
    <w:rsid w:val="0002552C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3AAEDAA650164718B9B63C46A261FBA5">
    <w:name w:val="3AAEDAA650164718B9B63C46A261FBA5"/>
    <w:rsid w:val="0002552C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09F65EE87B2E43B5AEE4A9AFBE749D67">
    <w:name w:val="09F65EE87B2E43B5AEE4A9AFBE749D67"/>
    <w:rsid w:val="0002552C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3FC0ADB73CB84D3ABE46A3A42674BF44">
    <w:name w:val="3FC0ADB73CB84D3ABE46A3A42674BF44"/>
    <w:rsid w:val="0002552C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32A48485B89D4656BC478BC1D8A3BEC4">
    <w:name w:val="32A48485B89D4656BC478BC1D8A3BEC4"/>
    <w:rsid w:val="0002552C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AD30D1CDF7B6429D9E8F9B06B25DD573">
    <w:name w:val="AD30D1CDF7B6429D9E8F9B06B25DD573"/>
    <w:rsid w:val="0002552C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9447153DF3B94167A2F09E6C8D41E1BB">
    <w:name w:val="9447153DF3B94167A2F09E6C8D41E1BB"/>
    <w:rsid w:val="0002552C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02552C"/>
    <w:rPr>
      <w:rFonts w:asciiTheme="majorHAnsi" w:eastAsiaTheme="majorEastAsia" w:hAnsiTheme="majorHAnsi" w:cstheme="majorBidi"/>
      <w:b/>
      <w:bCs/>
      <w:caps/>
      <w:sz w:val="22"/>
      <w:szCs w:val="26"/>
      <w:lang w:eastAsia="ja-JP"/>
    </w:rPr>
  </w:style>
  <w:style w:type="paragraph" w:customStyle="1" w:styleId="FC22EA878FD34D179F06542AE2276A1C">
    <w:name w:val="FC22EA878FD34D179F06542AE2276A1C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DD6212AE847E4783AF36E6B2CAF41DAE">
    <w:name w:val="DD6212AE847E4783AF36E6B2CAF41DAE"/>
    <w:rsid w:val="0002552C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9CB34CD3CA8F441FA8D1D36E0EB5B68B">
    <w:name w:val="9CB34CD3CA8F441FA8D1D36E0EB5B68B"/>
    <w:rsid w:val="0002552C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49BF67EEE77B40528C17A221E9576937">
    <w:name w:val="49BF67EEE77B40528C17A221E9576937"/>
    <w:rsid w:val="0002552C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558E4112E57441AAB1D02990186F7720">
    <w:name w:val="558E4112E57441AAB1D02990186F7720"/>
    <w:rsid w:val="0002552C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4031FDED51F04EA1A66872955D88803D">
    <w:name w:val="4031FDED51F04EA1A66872955D88803D"/>
    <w:rsid w:val="0002552C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EB2E6F8E4B9D420499280A541F16900F">
    <w:name w:val="EB2E6F8E4B9D420499280A541F16900F"/>
    <w:rsid w:val="0002552C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CAAC6D3AB07A4B5FAE2E683842CFDB89">
    <w:name w:val="CAAC6D3AB07A4B5FAE2E683842CFDB89"/>
    <w:rsid w:val="0002552C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5465506F1F6B4F94AF8176C606E19A5F">
    <w:name w:val="5465506F1F6B4F94AF8176C606E19A5F"/>
    <w:rsid w:val="0002552C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213A5227C3EB4EA290190B582F33D3AB">
    <w:name w:val="213A5227C3EB4EA290190B582F33D3AB"/>
    <w:rsid w:val="0002552C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D8CE6596AC9941CF9E0E211EE30ADAFA">
    <w:name w:val="D8CE6596AC9941CF9E0E211EE30ADAFA"/>
    <w:rsid w:val="0002552C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C411763C011143569FD812061FB98462">
    <w:name w:val="C411763C011143569FD812061FB98462"/>
    <w:rsid w:val="0002552C"/>
    <w:pPr>
      <w:spacing w:after="160"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{0DD90CF4-2542-4895-93BF-BCEFBF7E55D2}tf00546271_win32</Template>
  <TotalTime>21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2025-04-26T18:59:00Z</dcterms:created>
  <dcterms:modified xsi:type="dcterms:W3CDTF">2025-07-10T09:28:00Z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15D86FF3AF124FDEAC65B6FC24DDDF6E_12</vt:lpwstr>
  </property>
</Properties>
</file>